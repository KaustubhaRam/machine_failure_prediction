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856" w:rsidRPr="00874AA1" w:rsidRDefault="00C37F8A" w:rsidP="00874AA1">
      <w:pPr>
        <w:pStyle w:val="Title"/>
      </w:pPr>
      <w:r>
        <w:t>Machine Failure Prediction</w:t>
      </w:r>
    </w:p>
    <w:p w:rsidR="00563FE4" w:rsidRPr="00874AA1" w:rsidRDefault="00FA7388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7A9219646A194627825138F16CDF6673"/>
          </w:placeholder>
          <w:temporary/>
          <w:showingPlcHdr/>
          <w15:appearance w15:val="hidden"/>
        </w:sdtPr>
        <w:sdtEndPr/>
        <w:sdtContent>
          <w:r w:rsidR="00874AA1" w:rsidRPr="00874AA1">
            <w:t>Project Overview:</w:t>
          </w:r>
        </w:sdtContent>
      </w:sdt>
    </w:p>
    <w:p w:rsidR="00563FE4" w:rsidRPr="00874AA1" w:rsidRDefault="00C37F8A" w:rsidP="00874AA1">
      <w:r w:rsidRPr="00C37F8A">
        <w:t>Th</w:t>
      </w:r>
      <w:r>
        <w:t>e given</w:t>
      </w:r>
      <w:r w:rsidRPr="00C37F8A">
        <w:t xml:space="preserve"> dataset contains sensor data collected from various machines</w:t>
      </w:r>
      <w:r>
        <w:t>.</w:t>
      </w:r>
      <w:r w:rsidRPr="00C37F8A">
        <w:t xml:space="preserve"> </w:t>
      </w:r>
      <w:r>
        <w:t>The data</w:t>
      </w:r>
      <w:r w:rsidRPr="00C37F8A">
        <w:t xml:space="preserve"> includes a variety of sensor readings as well as the recorded machine failures.</w:t>
      </w:r>
      <w:r>
        <w:t xml:space="preserve"> T</w:t>
      </w:r>
      <w:r w:rsidRPr="00C37F8A">
        <w:t>he aim of</w:t>
      </w:r>
      <w:r>
        <w:t xml:space="preserve"> the project is to</w:t>
      </w:r>
      <w:r w:rsidRPr="00C37F8A">
        <w:t xml:space="preserve"> predict machine failures in advance. </w:t>
      </w:r>
    </w:p>
    <w:p w:rsidR="00563FE4" w:rsidRPr="00874AA1" w:rsidRDefault="00FA7388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10A11CAD41E54035BC7446A9B939C4EB"/>
          </w:placeholder>
          <w:temporary/>
          <w:showingPlcHdr/>
          <w15:appearance w15:val="hidden"/>
        </w:sdtPr>
        <w:sdtEndPr/>
        <w:sdtContent>
          <w:r w:rsidR="00874AA1" w:rsidRPr="00874AA1">
            <w:t>Objectives:</w:t>
          </w:r>
        </w:sdtContent>
      </w:sdt>
    </w:p>
    <w:p w:rsidR="00C37F8A" w:rsidRDefault="00C37F8A" w:rsidP="00874AA1">
      <w:pPr>
        <w:pStyle w:val="ListBullet"/>
      </w:pPr>
      <w:r>
        <w:t>Exploratory Data Analysis</w:t>
      </w:r>
    </w:p>
    <w:p w:rsidR="001E3ADA" w:rsidRPr="00874AA1" w:rsidRDefault="00C37F8A" w:rsidP="00874AA1">
      <w:pPr>
        <w:pStyle w:val="ListBullet"/>
      </w:pPr>
      <w:r>
        <w:t>Compare various models to find the one with highest accuracy</w:t>
      </w:r>
    </w:p>
    <w:p w:rsidR="000E3859" w:rsidRDefault="00C37F8A" w:rsidP="00874AA1">
      <w:pPr>
        <w:pStyle w:val="ListBullet"/>
      </w:pPr>
      <w:r>
        <w:t>Predict random user input</w:t>
      </w:r>
    </w:p>
    <w:p w:rsidR="00563FE4" w:rsidRPr="00874AA1" w:rsidRDefault="00FA7388" w:rsidP="00874AA1">
      <w:pPr>
        <w:pStyle w:val="Heading1"/>
      </w:pPr>
      <w:sdt>
        <w:sdtPr>
          <w:alias w:val="Requirements/Task(s):"/>
          <w:tag w:val="Requirements/Task(s):"/>
          <w:id w:val="1725405758"/>
          <w:placeholder>
            <w:docPart w:val="51FF365C25114336A1D5879BE9FF0C2E"/>
          </w:placeholder>
          <w:temporary/>
          <w:showingPlcHdr/>
          <w15:appearance w15:val="hidden"/>
        </w:sdtPr>
        <w:sdtEndPr/>
        <w:sdtContent>
          <w:r w:rsidR="00874AA1" w:rsidRPr="00874AA1">
            <w:t>Requirements/Task(s):</w:t>
          </w:r>
        </w:sdtContent>
      </w:sdt>
    </w:p>
    <w:p w:rsidR="00563FE4" w:rsidRDefault="00C37F8A" w:rsidP="00874AA1">
      <w:pPr>
        <w:pStyle w:val="Normal-Indented"/>
      </w:pPr>
      <w:r>
        <w:t>Python v3.10+</w:t>
      </w:r>
    </w:p>
    <w:p w:rsidR="00C37F8A" w:rsidRDefault="00C37F8A" w:rsidP="00874AA1">
      <w:pPr>
        <w:pStyle w:val="Normal-Indented"/>
      </w:pPr>
      <w:proofErr w:type="spellStart"/>
      <w:r>
        <w:t>Sklearn</w:t>
      </w:r>
      <w:proofErr w:type="spellEnd"/>
    </w:p>
    <w:p w:rsidR="00C37F8A" w:rsidRDefault="00C37F8A" w:rsidP="00874AA1">
      <w:pPr>
        <w:pStyle w:val="Normal-Indented"/>
      </w:pPr>
      <w:proofErr w:type="spellStart"/>
      <w:r>
        <w:t>Catboost</w:t>
      </w:r>
      <w:proofErr w:type="spellEnd"/>
    </w:p>
    <w:p w:rsidR="00C37F8A" w:rsidRDefault="00C37F8A" w:rsidP="00874AA1">
      <w:pPr>
        <w:pStyle w:val="Normal-Indented"/>
      </w:pPr>
      <w:proofErr w:type="spellStart"/>
      <w:r>
        <w:t>Numpy</w:t>
      </w:r>
      <w:proofErr w:type="spellEnd"/>
    </w:p>
    <w:p w:rsidR="00C37F8A" w:rsidRDefault="00C37F8A" w:rsidP="00874AA1">
      <w:pPr>
        <w:pStyle w:val="Normal-Indented"/>
      </w:pPr>
      <w:r>
        <w:t>Pandas</w:t>
      </w:r>
    </w:p>
    <w:p w:rsidR="00C37F8A" w:rsidRDefault="00C37F8A" w:rsidP="00874AA1">
      <w:pPr>
        <w:pStyle w:val="Normal-Indented"/>
      </w:pPr>
      <w:r>
        <w:t>Matplotlib</w:t>
      </w:r>
    </w:p>
    <w:p w:rsidR="000E3859" w:rsidRPr="00874AA1" w:rsidRDefault="00C37F8A" w:rsidP="000E3859">
      <w:pPr>
        <w:pStyle w:val="Normal-Indented"/>
      </w:pPr>
      <w:r>
        <w:t>Seaborn</w:t>
      </w:r>
    </w:p>
    <w:p w:rsidR="00563FE4" w:rsidRPr="00874AA1" w:rsidRDefault="00934CB9" w:rsidP="00874AA1">
      <w:pPr>
        <w:pStyle w:val="Heading1"/>
      </w:pPr>
      <w:r>
        <w:t>Steps taken</w:t>
      </w:r>
    </w:p>
    <w:p w:rsidR="005244D5" w:rsidRDefault="004E5B4A" w:rsidP="004E5B4A">
      <w:pPr>
        <w:pStyle w:val="ListParagraph"/>
        <w:numPr>
          <w:ilvl w:val="0"/>
          <w:numId w:val="5"/>
        </w:numPr>
      </w:pPr>
      <w:r>
        <w:t>Check data for outliers and null values and handle them</w:t>
      </w:r>
    </w:p>
    <w:p w:rsidR="004E5B4A" w:rsidRDefault="004E5B4A" w:rsidP="004E5B4A">
      <w:pPr>
        <w:pStyle w:val="ListParagraph"/>
        <w:numPr>
          <w:ilvl w:val="0"/>
          <w:numId w:val="5"/>
        </w:numPr>
      </w:pPr>
      <w:r>
        <w:t>Perform Exploratory data analysis</w:t>
      </w:r>
    </w:p>
    <w:p w:rsidR="004E5B4A" w:rsidRDefault="004E5B4A" w:rsidP="004E5B4A">
      <w:pPr>
        <w:pStyle w:val="ListParagraph"/>
        <w:numPr>
          <w:ilvl w:val="0"/>
          <w:numId w:val="5"/>
        </w:numPr>
      </w:pPr>
      <w:proofErr w:type="gramStart"/>
      <w:r>
        <w:t>Select  necessary</w:t>
      </w:r>
      <w:proofErr w:type="gramEnd"/>
      <w:r>
        <w:t xml:space="preserve"> features</w:t>
      </w:r>
    </w:p>
    <w:p w:rsidR="004E5B4A" w:rsidRDefault="004E5B4A" w:rsidP="004E5B4A">
      <w:pPr>
        <w:pStyle w:val="ListParagraph"/>
        <w:numPr>
          <w:ilvl w:val="0"/>
          <w:numId w:val="5"/>
        </w:numPr>
      </w:pPr>
      <w:r>
        <w:t>Train different models and the models</w:t>
      </w:r>
    </w:p>
    <w:p w:rsidR="004E5B4A" w:rsidRDefault="004E5B4A" w:rsidP="004E5B4A">
      <w:pPr>
        <w:pStyle w:val="ListParagraph"/>
        <w:numPr>
          <w:ilvl w:val="0"/>
          <w:numId w:val="5"/>
        </w:numPr>
      </w:pPr>
      <w:r>
        <w:t>Find the model with highest accuracy</w:t>
      </w:r>
    </w:p>
    <w:p w:rsidR="000E3859" w:rsidRDefault="004E5B4A" w:rsidP="000E3859">
      <w:pPr>
        <w:pStyle w:val="ListParagraph"/>
        <w:numPr>
          <w:ilvl w:val="0"/>
          <w:numId w:val="5"/>
        </w:numPr>
      </w:pPr>
      <w:r>
        <w:t>Predict custom user input</w:t>
      </w:r>
    </w:p>
    <w:p w:rsidR="004E5B4A" w:rsidRDefault="004E5B4A" w:rsidP="004E5B4A">
      <w:pPr>
        <w:pStyle w:val="Heading1"/>
      </w:pPr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5B4A" w:rsidTr="004E5B4A">
        <w:tc>
          <w:tcPr>
            <w:tcW w:w="3116" w:type="dxa"/>
          </w:tcPr>
          <w:p w:rsidR="004E5B4A" w:rsidRDefault="004E5B4A" w:rsidP="004E5B4A">
            <w:pPr>
              <w:pStyle w:val="Heading2"/>
              <w:jc w:val="center"/>
              <w:outlineLvl w:val="1"/>
            </w:pPr>
            <w:r>
              <w:t>Model</w:t>
            </w:r>
          </w:p>
        </w:tc>
        <w:tc>
          <w:tcPr>
            <w:tcW w:w="3117" w:type="dxa"/>
          </w:tcPr>
          <w:p w:rsidR="004E5B4A" w:rsidRDefault="004E5B4A" w:rsidP="004E5B4A">
            <w:pPr>
              <w:pStyle w:val="Heading2"/>
              <w:jc w:val="center"/>
              <w:outlineLvl w:val="1"/>
            </w:pPr>
            <w:r>
              <w:t>Train data accuracy</w:t>
            </w:r>
          </w:p>
        </w:tc>
        <w:tc>
          <w:tcPr>
            <w:tcW w:w="3117" w:type="dxa"/>
          </w:tcPr>
          <w:p w:rsidR="004E5B4A" w:rsidRDefault="004E5B4A" w:rsidP="004E5B4A">
            <w:pPr>
              <w:pStyle w:val="Heading2"/>
              <w:jc w:val="center"/>
              <w:outlineLvl w:val="1"/>
            </w:pPr>
            <w:r>
              <w:t>Test data accuracy</w:t>
            </w:r>
          </w:p>
        </w:tc>
      </w:tr>
      <w:tr w:rsidR="004E5B4A" w:rsidTr="004E5B4A">
        <w:tc>
          <w:tcPr>
            <w:tcW w:w="3116" w:type="dxa"/>
          </w:tcPr>
          <w:p w:rsidR="004E5B4A" w:rsidRPr="004E5B4A" w:rsidRDefault="004E5B4A" w:rsidP="004E5B4A">
            <w:pPr>
              <w:jc w:val="center"/>
            </w:pPr>
            <w:r>
              <w:t>Logistic Regression</w:t>
            </w:r>
          </w:p>
        </w:tc>
        <w:tc>
          <w:tcPr>
            <w:tcW w:w="3117" w:type="dxa"/>
          </w:tcPr>
          <w:p w:rsidR="004E5B4A" w:rsidRDefault="004E5B4A" w:rsidP="004E5B4A">
            <w:pPr>
              <w:jc w:val="center"/>
            </w:pPr>
            <w:r w:rsidRPr="004E5B4A">
              <w:t>0.9125827814569536</w:t>
            </w:r>
          </w:p>
        </w:tc>
        <w:tc>
          <w:tcPr>
            <w:tcW w:w="3117" w:type="dxa"/>
          </w:tcPr>
          <w:p w:rsidR="004E5B4A" w:rsidRDefault="004E5B4A" w:rsidP="004E5B4A">
            <w:pPr>
              <w:jc w:val="center"/>
            </w:pPr>
            <w:r>
              <w:t>0.9206349206349206</w:t>
            </w:r>
          </w:p>
        </w:tc>
      </w:tr>
      <w:tr w:rsidR="004E5B4A" w:rsidTr="004E5B4A">
        <w:tc>
          <w:tcPr>
            <w:tcW w:w="3116" w:type="dxa"/>
          </w:tcPr>
          <w:p w:rsidR="004E5B4A" w:rsidRDefault="004E5B4A" w:rsidP="004E5B4A">
            <w:pPr>
              <w:jc w:val="center"/>
            </w:pPr>
            <w:r>
              <w:t>Decision Tree Classifier</w:t>
            </w:r>
          </w:p>
        </w:tc>
        <w:tc>
          <w:tcPr>
            <w:tcW w:w="3117" w:type="dxa"/>
          </w:tcPr>
          <w:p w:rsidR="004E5B4A" w:rsidRDefault="004E5B4A" w:rsidP="004E5B4A">
            <w:pPr>
              <w:jc w:val="center"/>
            </w:pPr>
            <w:r>
              <w:t>0.9880794701986755</w:t>
            </w:r>
          </w:p>
        </w:tc>
        <w:tc>
          <w:tcPr>
            <w:tcW w:w="3117" w:type="dxa"/>
          </w:tcPr>
          <w:p w:rsidR="004E5B4A" w:rsidRDefault="004E5B4A" w:rsidP="004E5B4A">
            <w:pPr>
              <w:jc w:val="center"/>
            </w:pPr>
            <w:r>
              <w:t>0.8994708994708994</w:t>
            </w:r>
          </w:p>
        </w:tc>
      </w:tr>
      <w:tr w:rsidR="004E5B4A" w:rsidTr="004E5B4A">
        <w:tc>
          <w:tcPr>
            <w:tcW w:w="3116" w:type="dxa"/>
          </w:tcPr>
          <w:p w:rsidR="004E5B4A" w:rsidRDefault="004E5B4A" w:rsidP="004E5B4A">
            <w:pPr>
              <w:jc w:val="center"/>
            </w:pPr>
            <w:r w:rsidRPr="004E5B4A">
              <w:t>Random Forest Classifier</w:t>
            </w:r>
          </w:p>
        </w:tc>
        <w:tc>
          <w:tcPr>
            <w:tcW w:w="3117" w:type="dxa"/>
          </w:tcPr>
          <w:p w:rsidR="004E5B4A" w:rsidRDefault="004E5B4A" w:rsidP="004E5B4A">
            <w:pPr>
              <w:jc w:val="center"/>
            </w:pPr>
            <w:r>
              <w:t>0.9880794701986755</w:t>
            </w:r>
          </w:p>
        </w:tc>
        <w:tc>
          <w:tcPr>
            <w:tcW w:w="3117" w:type="dxa"/>
          </w:tcPr>
          <w:p w:rsidR="004E5B4A" w:rsidRDefault="004E5B4A" w:rsidP="004E5B4A">
            <w:pPr>
              <w:jc w:val="center"/>
            </w:pPr>
            <w:r>
              <w:t>0.8994708994708994</w:t>
            </w:r>
          </w:p>
        </w:tc>
      </w:tr>
      <w:tr w:rsidR="004E5B4A" w:rsidTr="004E5B4A">
        <w:tc>
          <w:tcPr>
            <w:tcW w:w="3116" w:type="dxa"/>
          </w:tcPr>
          <w:p w:rsidR="004E5B4A" w:rsidRPr="004E5B4A" w:rsidRDefault="004E5B4A" w:rsidP="004E5B4A">
            <w:pPr>
              <w:tabs>
                <w:tab w:val="left" w:pos="2136"/>
              </w:tabs>
              <w:jc w:val="center"/>
            </w:pPr>
            <w:proofErr w:type="spellStart"/>
            <w:r w:rsidRPr="004E5B4A">
              <w:t>KNeighbours</w:t>
            </w:r>
            <w:proofErr w:type="spellEnd"/>
            <w:r w:rsidRPr="004E5B4A">
              <w:t xml:space="preserve"> Classifier</w:t>
            </w:r>
          </w:p>
        </w:tc>
        <w:tc>
          <w:tcPr>
            <w:tcW w:w="3117" w:type="dxa"/>
          </w:tcPr>
          <w:p w:rsidR="004E5B4A" w:rsidRDefault="004E5B4A" w:rsidP="004E5B4A">
            <w:pPr>
              <w:jc w:val="center"/>
            </w:pPr>
            <w:r>
              <w:t>0.919205298013245</w:t>
            </w:r>
          </w:p>
        </w:tc>
        <w:tc>
          <w:tcPr>
            <w:tcW w:w="3117" w:type="dxa"/>
          </w:tcPr>
          <w:p w:rsidR="004E5B4A" w:rsidRDefault="004E5B4A" w:rsidP="004E5B4A">
            <w:pPr>
              <w:jc w:val="center"/>
            </w:pPr>
            <w:r>
              <w:t>0.91005291005291</w:t>
            </w:r>
          </w:p>
        </w:tc>
      </w:tr>
      <w:tr w:rsidR="004E5B4A" w:rsidTr="004E5B4A">
        <w:tc>
          <w:tcPr>
            <w:tcW w:w="3116" w:type="dxa"/>
          </w:tcPr>
          <w:p w:rsidR="004E5B4A" w:rsidRPr="004E5B4A" w:rsidRDefault="004E5B4A" w:rsidP="004E5B4A">
            <w:pPr>
              <w:jc w:val="center"/>
            </w:pPr>
            <w:r w:rsidRPr="004E5B4A">
              <w:t>Cat Boost Classifier</w:t>
            </w:r>
          </w:p>
        </w:tc>
        <w:tc>
          <w:tcPr>
            <w:tcW w:w="3117" w:type="dxa"/>
          </w:tcPr>
          <w:p w:rsidR="004E5B4A" w:rsidRDefault="004E5B4A" w:rsidP="004E5B4A">
            <w:pPr>
              <w:jc w:val="center"/>
            </w:pPr>
            <w:r w:rsidRPr="004E5B4A">
              <w:t>0.9549668874172186</w:t>
            </w:r>
          </w:p>
        </w:tc>
        <w:tc>
          <w:tcPr>
            <w:tcW w:w="3117" w:type="dxa"/>
          </w:tcPr>
          <w:p w:rsidR="004E5B4A" w:rsidRDefault="004E5B4A" w:rsidP="004E5B4A">
            <w:pPr>
              <w:jc w:val="center"/>
            </w:pPr>
            <w:r w:rsidRPr="004E5B4A">
              <w:t>0.8994708994708994</w:t>
            </w:r>
          </w:p>
        </w:tc>
      </w:tr>
      <w:tr w:rsidR="004E5B4A" w:rsidTr="004E5B4A">
        <w:tc>
          <w:tcPr>
            <w:tcW w:w="3116" w:type="dxa"/>
          </w:tcPr>
          <w:p w:rsidR="004E5B4A" w:rsidRPr="004E5B4A" w:rsidRDefault="004E5B4A" w:rsidP="004E5B4A">
            <w:pPr>
              <w:jc w:val="center"/>
            </w:pPr>
            <w:r w:rsidRPr="004E5B4A">
              <w:t>Gaussian Naive Bayes</w:t>
            </w:r>
          </w:p>
        </w:tc>
        <w:tc>
          <w:tcPr>
            <w:tcW w:w="3117" w:type="dxa"/>
          </w:tcPr>
          <w:p w:rsidR="004E5B4A" w:rsidRDefault="004E5B4A" w:rsidP="004E5B4A">
            <w:pPr>
              <w:jc w:val="center"/>
            </w:pPr>
            <w:r>
              <w:t>0.9125827814569536</w:t>
            </w:r>
          </w:p>
        </w:tc>
        <w:tc>
          <w:tcPr>
            <w:tcW w:w="3117" w:type="dxa"/>
          </w:tcPr>
          <w:p w:rsidR="004E5B4A" w:rsidRDefault="004E5B4A" w:rsidP="004E5B4A">
            <w:pPr>
              <w:jc w:val="center"/>
            </w:pPr>
            <w:r>
              <w:t>0.9153439153439153</w:t>
            </w:r>
          </w:p>
        </w:tc>
      </w:tr>
      <w:tr w:rsidR="004E5B4A" w:rsidTr="004E5B4A">
        <w:tc>
          <w:tcPr>
            <w:tcW w:w="3116" w:type="dxa"/>
          </w:tcPr>
          <w:p w:rsidR="004E5B4A" w:rsidRPr="004E5B4A" w:rsidRDefault="004E5B4A" w:rsidP="004E5B4A">
            <w:pPr>
              <w:jc w:val="center"/>
            </w:pPr>
            <w:r w:rsidRPr="004E5B4A">
              <w:t>Support Vector Classifier</w:t>
            </w:r>
          </w:p>
        </w:tc>
        <w:tc>
          <w:tcPr>
            <w:tcW w:w="3117" w:type="dxa"/>
          </w:tcPr>
          <w:p w:rsidR="004E5B4A" w:rsidRDefault="004E5B4A" w:rsidP="004E5B4A">
            <w:pPr>
              <w:jc w:val="center"/>
            </w:pPr>
            <w:r>
              <w:t>0.9125827814569536</w:t>
            </w:r>
          </w:p>
        </w:tc>
        <w:tc>
          <w:tcPr>
            <w:tcW w:w="3117" w:type="dxa"/>
          </w:tcPr>
          <w:p w:rsidR="004E5B4A" w:rsidRDefault="004E5B4A" w:rsidP="004E5B4A">
            <w:pPr>
              <w:jc w:val="center"/>
            </w:pPr>
            <w:r>
              <w:t>0.9259259259259259</w:t>
            </w:r>
          </w:p>
        </w:tc>
      </w:tr>
    </w:tbl>
    <w:p w:rsidR="00934CB9" w:rsidRDefault="00934CB9" w:rsidP="00934CB9"/>
    <w:p w:rsidR="00934CB9" w:rsidRDefault="00934CB9" w:rsidP="00934CB9">
      <w:r>
        <w:t xml:space="preserve">Support Vector </w:t>
      </w:r>
      <w:proofErr w:type="spellStart"/>
      <w:r>
        <w:t>Classfier</w:t>
      </w:r>
      <w:proofErr w:type="spellEnd"/>
      <w:r>
        <w:t xml:space="preserve"> was used to predict user input data</w:t>
      </w:r>
    </w:p>
    <w:p w:rsidR="004E5B4A" w:rsidRDefault="000E3859" w:rsidP="004E5B4A">
      <w:pPr>
        <w:pStyle w:val="Heading1"/>
      </w:pPr>
      <w:r w:rsidRPr="00251085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6532C3">
            <wp:simplePos x="0" y="0"/>
            <wp:positionH relativeFrom="margin">
              <wp:align>right</wp:align>
            </wp:positionH>
            <wp:positionV relativeFrom="paragraph">
              <wp:posOffset>4086860</wp:posOffset>
            </wp:positionV>
            <wp:extent cx="6499860" cy="39166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5B6" w:rsidRPr="00BB75B6">
        <w:rPr>
          <w:noProof/>
        </w:rPr>
        <w:drawing>
          <wp:anchor distT="0" distB="0" distL="114300" distR="114300" simplePos="0" relativeHeight="251658240" behindDoc="0" locked="0" layoutInCell="1" allowOverlap="1" wp14:anchorId="62706C8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509385" cy="3840480"/>
            <wp:effectExtent l="0" t="0" r="571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38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1085" w:rsidRDefault="00251085" w:rsidP="004E5B4A">
      <w:pPr>
        <w:pStyle w:val="Heading1"/>
      </w:pPr>
    </w:p>
    <w:p w:rsidR="000E3859" w:rsidRDefault="000E3859" w:rsidP="004E5B4A">
      <w:pPr>
        <w:pStyle w:val="Heading1"/>
      </w:pPr>
    </w:p>
    <w:p w:rsidR="000E3859" w:rsidRDefault="000E3859" w:rsidP="00874AA1">
      <w:pPr>
        <w:pStyle w:val="Heading1"/>
      </w:pPr>
    </w:p>
    <w:p w:rsidR="000E3859" w:rsidRPr="00874AA1" w:rsidRDefault="000E3859" w:rsidP="00874AA1">
      <w:pPr>
        <w:pStyle w:val="Heading1"/>
      </w:pPr>
      <w:r>
        <w:lastRenderedPageBreak/>
        <w:t>S</w:t>
      </w:r>
      <w:r w:rsidR="00934CB9">
        <w:t>ummary/ Outcome</w:t>
      </w:r>
    </w:p>
    <w:p w:rsidR="00563FE4" w:rsidRDefault="00934CB9" w:rsidP="00934CB9">
      <w:pPr>
        <w:pStyle w:val="ListParagraph"/>
        <w:numPr>
          <w:ilvl w:val="0"/>
          <w:numId w:val="6"/>
        </w:numPr>
      </w:pPr>
      <w:r>
        <w:t>Exploratory data analysis was performed</w:t>
      </w:r>
    </w:p>
    <w:p w:rsidR="00934CB9" w:rsidRDefault="00934CB9" w:rsidP="00934CB9">
      <w:pPr>
        <w:pStyle w:val="ListParagraph"/>
        <w:numPr>
          <w:ilvl w:val="0"/>
          <w:numId w:val="6"/>
        </w:numPr>
      </w:pPr>
      <w:r>
        <w:t>Models were trained, tested and compared</w:t>
      </w:r>
    </w:p>
    <w:p w:rsidR="00934CB9" w:rsidRDefault="00934CB9" w:rsidP="00934CB9">
      <w:pPr>
        <w:pStyle w:val="ListParagraph"/>
        <w:numPr>
          <w:ilvl w:val="0"/>
          <w:numId w:val="6"/>
        </w:numPr>
      </w:pPr>
      <w:r>
        <w:t>Support vector classifier was used to predict the user input data since it gave the highest accuracy.</w:t>
      </w:r>
    </w:p>
    <w:p w:rsidR="00934CB9" w:rsidRDefault="00934CB9" w:rsidP="00934CB9">
      <w:pPr>
        <w:pStyle w:val="ListParagraph"/>
        <w:numPr>
          <w:ilvl w:val="0"/>
          <w:numId w:val="6"/>
        </w:numPr>
      </w:pPr>
      <w:r>
        <w:t>User input was predicted</w:t>
      </w:r>
    </w:p>
    <w:p w:rsidR="000E3859" w:rsidRPr="00874AA1" w:rsidRDefault="000E3859" w:rsidP="000E3859">
      <w:pPr>
        <w:ind w:left="360"/>
      </w:pPr>
    </w:p>
    <w:p w:rsidR="00563FE4" w:rsidRPr="00874AA1" w:rsidRDefault="00934CB9" w:rsidP="00874AA1">
      <w:pPr>
        <w:pStyle w:val="Heading1"/>
      </w:pPr>
      <w:r>
        <w:t>Link to Project</w:t>
      </w:r>
    </w:p>
    <w:p w:rsidR="00044941" w:rsidRDefault="00E6751B" w:rsidP="00874AA1">
      <w:hyperlink r:id="rId12" w:history="1">
        <w:r w:rsidR="00934CB9" w:rsidRPr="00E6751B">
          <w:rPr>
            <w:rStyle w:val="Hyperlink"/>
          </w:rPr>
          <w:t>https://github.com/KaustubhaRam/machine_failure_prediction.git</w:t>
        </w:r>
      </w:hyperlink>
    </w:p>
    <w:p w:rsidR="00E36A94" w:rsidRPr="00874AA1" w:rsidRDefault="00E36A94" w:rsidP="00874AA1">
      <w:bookmarkStart w:id="0" w:name="_GoBack"/>
      <w:bookmarkEnd w:id="0"/>
    </w:p>
    <w:sectPr w:rsidR="00E36A94" w:rsidRPr="00874AA1" w:rsidSect="000E3859">
      <w:pgSz w:w="12240" w:h="15840"/>
      <w:pgMar w:top="992" w:right="992" w:bottom="992" w:left="992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388" w:rsidRDefault="00FA7388" w:rsidP="00524988">
      <w:pPr>
        <w:spacing w:after="0" w:line="240" w:lineRule="auto"/>
      </w:pPr>
      <w:r>
        <w:separator/>
      </w:r>
    </w:p>
  </w:endnote>
  <w:endnote w:type="continuationSeparator" w:id="0">
    <w:p w:rsidR="00FA7388" w:rsidRDefault="00FA7388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388" w:rsidRDefault="00FA7388" w:rsidP="00524988">
      <w:pPr>
        <w:spacing w:after="0" w:line="240" w:lineRule="auto"/>
      </w:pPr>
      <w:r>
        <w:separator/>
      </w:r>
    </w:p>
  </w:footnote>
  <w:footnote w:type="continuationSeparator" w:id="0">
    <w:p w:rsidR="00FA7388" w:rsidRDefault="00FA7388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25CA0"/>
    <w:multiLevelType w:val="hybridMultilevel"/>
    <w:tmpl w:val="67AA4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83FEB"/>
    <w:multiLevelType w:val="hybridMultilevel"/>
    <w:tmpl w:val="99784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8A"/>
    <w:rsid w:val="00044941"/>
    <w:rsid w:val="00076856"/>
    <w:rsid w:val="00097C80"/>
    <w:rsid w:val="000E3859"/>
    <w:rsid w:val="00151A42"/>
    <w:rsid w:val="001E3ADA"/>
    <w:rsid w:val="002261A4"/>
    <w:rsid w:val="00251085"/>
    <w:rsid w:val="002F1EA7"/>
    <w:rsid w:val="003169C1"/>
    <w:rsid w:val="003E4AA3"/>
    <w:rsid w:val="00432A3E"/>
    <w:rsid w:val="00481FAD"/>
    <w:rsid w:val="00483FFD"/>
    <w:rsid w:val="004E5B4A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874AA1"/>
    <w:rsid w:val="00934CB9"/>
    <w:rsid w:val="00BB75B6"/>
    <w:rsid w:val="00C37F8A"/>
    <w:rsid w:val="00E36A94"/>
    <w:rsid w:val="00E6751B"/>
    <w:rsid w:val="00FA6F20"/>
    <w:rsid w:val="00FA7388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77E5FC-FC2D-4864-8B68-A9E85A75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4E5B4A"/>
    <w:pPr>
      <w:ind w:left="720"/>
      <w:contextualSpacing/>
    </w:pPr>
  </w:style>
  <w:style w:type="table" w:styleId="TableGrid">
    <w:name w:val="Table Grid"/>
    <w:basedOn w:val="TableNormal"/>
    <w:uiPriority w:val="39"/>
    <w:rsid w:val="004E5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7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KaustubhaRam/machine_failure_prediction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ustubha%20Ram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9219646A194627825138F16CDF6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F6569-FB98-4691-80DF-4141064CA391}"/>
      </w:docPartPr>
      <w:docPartBody>
        <w:p w:rsidR="007C54C8" w:rsidRDefault="000D0292">
          <w:pPr>
            <w:pStyle w:val="7A9219646A194627825138F16CDF6673"/>
          </w:pPr>
          <w:r w:rsidRPr="00874AA1">
            <w:t>Project Overview:</w:t>
          </w:r>
        </w:p>
      </w:docPartBody>
    </w:docPart>
    <w:docPart>
      <w:docPartPr>
        <w:name w:val="10A11CAD41E54035BC7446A9B939C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F72E1-A5C0-4CF9-8CBE-DBF185B2026D}"/>
      </w:docPartPr>
      <w:docPartBody>
        <w:p w:rsidR="007C54C8" w:rsidRDefault="000D0292">
          <w:pPr>
            <w:pStyle w:val="10A11CAD41E54035BC7446A9B939C4EB"/>
          </w:pPr>
          <w:r w:rsidRPr="00874AA1">
            <w:t>Objectives:</w:t>
          </w:r>
        </w:p>
      </w:docPartBody>
    </w:docPart>
    <w:docPart>
      <w:docPartPr>
        <w:name w:val="51FF365C25114336A1D5879BE9FF0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B8A7D0-DDB6-4038-849A-DF413B782667}"/>
      </w:docPartPr>
      <w:docPartBody>
        <w:p w:rsidR="007C54C8" w:rsidRDefault="000D0292">
          <w:pPr>
            <w:pStyle w:val="51FF365C25114336A1D5879BE9FF0C2E"/>
          </w:pPr>
          <w:r w:rsidRPr="00874AA1">
            <w:t>Requirements/Task(s):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83"/>
    <w:rsid w:val="000D0292"/>
    <w:rsid w:val="007C54C8"/>
    <w:rsid w:val="00AB2783"/>
    <w:rsid w:val="00E5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7EDC2515DD435993AEF7EA925F6D1F">
    <w:name w:val="C27EDC2515DD435993AEF7EA925F6D1F"/>
  </w:style>
  <w:style w:type="paragraph" w:customStyle="1" w:styleId="7180FAFB06FC4FC8925572E0661DA4C9">
    <w:name w:val="7180FAFB06FC4FC8925572E0661DA4C9"/>
  </w:style>
  <w:style w:type="paragraph" w:customStyle="1" w:styleId="7A9219646A194627825138F16CDF6673">
    <w:name w:val="7A9219646A194627825138F16CDF6673"/>
  </w:style>
  <w:style w:type="paragraph" w:customStyle="1" w:styleId="20897FEC8C57468B823017887BA4783D">
    <w:name w:val="20897FEC8C57468B823017887BA4783D"/>
  </w:style>
  <w:style w:type="paragraph" w:customStyle="1" w:styleId="79435DD41700428BA77CB1353B938B8D">
    <w:name w:val="79435DD41700428BA77CB1353B938B8D"/>
  </w:style>
  <w:style w:type="paragraph" w:customStyle="1" w:styleId="FBD803E146464D98BD0B511B90824A08">
    <w:name w:val="FBD803E146464D98BD0B511B90824A08"/>
  </w:style>
  <w:style w:type="paragraph" w:customStyle="1" w:styleId="8AE0C98FC88140C8AA6D251E457937DE">
    <w:name w:val="8AE0C98FC88140C8AA6D251E457937DE"/>
  </w:style>
  <w:style w:type="paragraph" w:customStyle="1" w:styleId="35FDB9639C3F493A81585F2242C9C41C">
    <w:name w:val="35FDB9639C3F493A81585F2242C9C41C"/>
  </w:style>
  <w:style w:type="paragraph" w:customStyle="1" w:styleId="10A11CAD41E54035BC7446A9B939C4EB">
    <w:name w:val="10A11CAD41E54035BC7446A9B939C4EB"/>
  </w:style>
  <w:style w:type="paragraph" w:customStyle="1" w:styleId="D531C396756642B8B8C5E0E14946F1AE">
    <w:name w:val="D531C396756642B8B8C5E0E14946F1AE"/>
  </w:style>
  <w:style w:type="paragraph" w:customStyle="1" w:styleId="249E30E863B74F0E9C9C943B344BDB2F">
    <w:name w:val="249E30E863B74F0E9C9C943B344BDB2F"/>
  </w:style>
  <w:style w:type="paragraph" w:customStyle="1" w:styleId="2722A74341ED4278905E47F98562004C">
    <w:name w:val="2722A74341ED4278905E47F98562004C"/>
  </w:style>
  <w:style w:type="paragraph" w:customStyle="1" w:styleId="51FF365C25114336A1D5879BE9FF0C2E">
    <w:name w:val="51FF365C25114336A1D5879BE9FF0C2E"/>
  </w:style>
  <w:style w:type="paragraph" w:customStyle="1" w:styleId="9CE9DFA5292D487CA2C53035C732B437">
    <w:name w:val="9CE9DFA5292D487CA2C53035C732B437"/>
  </w:style>
  <w:style w:type="paragraph" w:customStyle="1" w:styleId="6F29954297C8458CB60C447C4A6F57F5">
    <w:name w:val="6F29954297C8458CB60C447C4A6F57F5"/>
  </w:style>
  <w:style w:type="paragraph" w:customStyle="1" w:styleId="AE751EAB324D46FE89EBACBA4E930A80">
    <w:name w:val="AE751EAB324D46FE89EBACBA4E930A80"/>
  </w:style>
  <w:style w:type="paragraph" w:customStyle="1" w:styleId="E9B11BCA074743038415904DB47B96C2">
    <w:name w:val="E9B11BCA074743038415904DB47B96C2"/>
  </w:style>
  <w:style w:type="paragraph" w:customStyle="1" w:styleId="F685847D846C43CA8A25BD6C64E0FB1E">
    <w:name w:val="F685847D846C43CA8A25BD6C64E0FB1E"/>
  </w:style>
  <w:style w:type="paragraph" w:customStyle="1" w:styleId="7ABEFEBEEDD54CA292552A5449F74C2B">
    <w:name w:val="7ABEFEBEEDD54CA292552A5449F74C2B"/>
  </w:style>
  <w:style w:type="paragraph" w:customStyle="1" w:styleId="93E35EBCCAB045DA8CDC77ECB21EF5D9">
    <w:name w:val="93E35EBCCAB045DA8CDC77ECB21EF5D9"/>
  </w:style>
  <w:style w:type="paragraph" w:customStyle="1" w:styleId="FB5D447B4B6946E79AF870D11FD1E91E">
    <w:name w:val="FB5D447B4B6946E79AF870D11FD1E91E"/>
  </w:style>
  <w:style w:type="paragraph" w:customStyle="1" w:styleId="9D65CDAC46F64B899262A282717FE8DC">
    <w:name w:val="9D65CDAC46F64B899262A282717FE8DC"/>
  </w:style>
  <w:style w:type="paragraph" w:customStyle="1" w:styleId="B4E77FC9C1E742CCBEAAC574A700597B">
    <w:name w:val="B4E77FC9C1E742CCBEAAC574A700597B"/>
  </w:style>
  <w:style w:type="paragraph" w:customStyle="1" w:styleId="E25626C4BA26498BAB59269E612D52B1">
    <w:name w:val="E25626C4BA26498BAB59269E612D52B1"/>
  </w:style>
  <w:style w:type="paragraph" w:customStyle="1" w:styleId="C615EC12855F4708A8A8BC395DFCC321">
    <w:name w:val="C615EC12855F4708A8A8BC395DFCC321"/>
  </w:style>
  <w:style w:type="paragraph" w:customStyle="1" w:styleId="D70D541FCF4041A6AEBC4B996F41CA73">
    <w:name w:val="D70D541FCF4041A6AEBC4B996F41CA73"/>
  </w:style>
  <w:style w:type="paragraph" w:customStyle="1" w:styleId="A236C2DC269C47EFBF8FEEEC26BCB6BC">
    <w:name w:val="A236C2DC269C47EFBF8FEEEC26BCB6BC"/>
  </w:style>
  <w:style w:type="paragraph" w:customStyle="1" w:styleId="A74407330BB04651B6E7EBAB4874F46B">
    <w:name w:val="A74407330BB04651B6E7EBAB4874F46B"/>
    <w:rsid w:val="00AB2783"/>
  </w:style>
  <w:style w:type="paragraph" w:customStyle="1" w:styleId="2342B0B8BFF6403CB717557547FEE52C">
    <w:name w:val="2342B0B8BFF6403CB717557547FEE52C"/>
    <w:rsid w:val="00AB2783"/>
  </w:style>
  <w:style w:type="paragraph" w:customStyle="1" w:styleId="7F1C6BE444FA4921940F28C424A3C1F0">
    <w:name w:val="7F1C6BE444FA4921940F28C424A3C1F0"/>
    <w:rsid w:val="00AB2783"/>
  </w:style>
  <w:style w:type="paragraph" w:customStyle="1" w:styleId="168748AE031A4B2BB1E7F594FEDD0F6C">
    <w:name w:val="168748AE031A4B2BB1E7F594FEDD0F6C"/>
    <w:rsid w:val="00AB2783"/>
  </w:style>
  <w:style w:type="paragraph" w:customStyle="1" w:styleId="6E97F81DB1A543C9A4BE37258C15B6E6">
    <w:name w:val="6E97F81DB1A543C9A4BE37258C15B6E6"/>
    <w:rsid w:val="00AB2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80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Kaustubha Ram</dc:creator>
  <cp:keywords/>
  <dc:description/>
  <cp:lastModifiedBy>Kaustubha Ram P</cp:lastModifiedBy>
  <cp:revision>3</cp:revision>
  <dcterms:created xsi:type="dcterms:W3CDTF">2024-08-31T14:43:00Z</dcterms:created>
  <dcterms:modified xsi:type="dcterms:W3CDTF">2024-08-31T16:23:00Z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